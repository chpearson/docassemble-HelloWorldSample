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496C1" w14:textId="77777777" w:rsidR="00EB5E66" w:rsidRDefault="001C6031">
      <w:r>
        <w:t>Dear Pluto residents,</w:t>
      </w:r>
    </w:p>
    <w:p w14:paraId="66B829E0" w14:textId="77777777" w:rsidR="001C6031" w:rsidRDefault="001C6031">
      <w:r>
        <w:tab/>
        <w:t>Hello to all 24637610.0 of you.</w:t>
      </w:r>
    </w:p>
    <w:p w14:paraId="422B6651" w14:textId="77777777" w:rsidR="001C6031" w:rsidRDefault="001C6031">
      <w:r>
        <w:tab/>
      </w:r>
      <w:r>
        <w:tab/>
        <w:t>Goodbye,</w:t>
      </w:r>
    </w:p>
    <w:p w14:paraId="16011981" w14:textId="77777777" w:rsidR="001C6031" w:rsidRDefault="001C6031">
      <w:r>
        <w:tab/>
      </w:r>
      <w:r>
        <w:tab/>
        <w:t>Your friend (and also a resident of Pluto</w:t>
      </w:r>
      <w:r w:rsidR="001F1070">
        <w:t>)</w:t>
      </w:r>
      <w:bookmarkStart w:id="0" w:name="_GoBack"/>
      <w:bookmarkEnd w:id="0"/>
    </w:p>
    <w:sectPr w:rsidR="001C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0D"/>
    <w:rsid w:val="001C6031"/>
    <w:rsid w:val="001F1070"/>
    <w:rsid w:val="0052670D"/>
    <w:rsid w:val="00587E24"/>
    <w:rsid w:val="00D3403F"/>
    <w:rsid w:val="00EB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1A75"/>
  <w15:chartTrackingRefBased/>
  <w15:docId w15:val="{21AA4CC3-CF68-4951-9BB4-857DE1F2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test_template</Template>
  <TotalTime>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Box Network Services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Pearson</dc:creator>
  <cp:keywords/>
  <dc:description/>
  <cp:lastModifiedBy>Chuck Pearson</cp:lastModifiedBy>
  <cp:revision>2</cp:revision>
  <dcterms:created xsi:type="dcterms:W3CDTF">2019-11-27T01:00:00Z</dcterms:created>
  <dcterms:modified xsi:type="dcterms:W3CDTF">2019-11-27T01:00:00Z</dcterms:modified>
</cp:coreProperties>
</file>